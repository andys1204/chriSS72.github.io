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/>
          <w:sz w:val="19"/>
          <w:szCs w:val="19"/>
        </w:rPr>
        <w:alias w:val="Category"/>
        <w:tag w:val=""/>
        <w:id w:val="1543715586"/>
        <w:placeholder>
          <w:docPart w:val="B8BC0BEEB51848A7BC13C31BF0955AB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5A84B2B2" w14:textId="6979BA67" w:rsidR="002C42BC" w:rsidRPr="00347AFD" w:rsidRDefault="00317900">
          <w:pPr>
            <w:pStyle w:val="ContactInfo"/>
            <w:rPr>
              <w:rFonts w:asciiTheme="majorHAnsi" w:hAnsiTheme="majorHAnsi"/>
              <w:sz w:val="19"/>
              <w:szCs w:val="19"/>
            </w:rPr>
          </w:pPr>
          <w:r>
            <w:rPr>
              <w:rFonts w:asciiTheme="majorHAnsi" w:hAnsiTheme="majorHAnsi"/>
              <w:sz w:val="19"/>
              <w:szCs w:val="19"/>
            </w:rPr>
            <w:t>Boulder, 80301</w:t>
          </w:r>
        </w:p>
      </w:sdtContent>
    </w:sdt>
    <w:p w14:paraId="5A84B2B3" w14:textId="77777777" w:rsidR="002C42BC" w:rsidRPr="00317900" w:rsidRDefault="0082309C">
      <w:pPr>
        <w:pStyle w:val="ContactInfo"/>
        <w:rPr>
          <w:rFonts w:asciiTheme="majorHAnsi" w:hAnsiTheme="majorHAnsi"/>
          <w:sz w:val="19"/>
          <w:szCs w:val="19"/>
          <w:lang w:val="es-CO"/>
        </w:rPr>
      </w:pPr>
      <w:r w:rsidRPr="00317900">
        <w:rPr>
          <w:rFonts w:asciiTheme="majorHAnsi" w:hAnsiTheme="majorHAnsi"/>
          <w:sz w:val="19"/>
          <w:szCs w:val="19"/>
          <w:lang w:val="es-CO"/>
        </w:rPr>
        <w:t>(</w:t>
      </w:r>
      <w:sdt>
        <w:sdtPr>
          <w:rPr>
            <w:rFonts w:asciiTheme="majorHAnsi" w:hAnsiTheme="majorHAnsi"/>
            <w:sz w:val="19"/>
            <w:szCs w:val="19"/>
            <w:lang w:val="es-CO"/>
          </w:rPr>
          <w:alias w:val="Telephone"/>
          <w:tag w:val="Telephone"/>
          <w:id w:val="599758962"/>
          <w:placeholder>
            <w:docPart w:val="C92B213E470241D6A022281EDD33ACD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D2468" w:rsidRPr="00317900">
            <w:rPr>
              <w:rFonts w:asciiTheme="majorHAnsi" w:hAnsiTheme="majorHAnsi"/>
              <w:sz w:val="19"/>
              <w:szCs w:val="19"/>
              <w:lang w:val="es-CO"/>
            </w:rPr>
            <w:t>303</w:t>
          </w:r>
          <w:r w:rsidRPr="00317900">
            <w:rPr>
              <w:rFonts w:asciiTheme="majorHAnsi" w:hAnsiTheme="majorHAnsi"/>
              <w:sz w:val="19"/>
              <w:szCs w:val="19"/>
              <w:lang w:val="es-CO"/>
            </w:rPr>
            <w:t>)-</w:t>
          </w:r>
          <w:r w:rsidR="00CD2468" w:rsidRPr="00317900">
            <w:rPr>
              <w:rFonts w:asciiTheme="majorHAnsi" w:hAnsiTheme="majorHAnsi"/>
              <w:sz w:val="19"/>
              <w:szCs w:val="19"/>
              <w:lang w:val="es-CO"/>
            </w:rPr>
            <w:t>269</w:t>
          </w:r>
          <w:r w:rsidRPr="00317900">
            <w:rPr>
              <w:rFonts w:asciiTheme="majorHAnsi" w:hAnsiTheme="majorHAnsi"/>
              <w:sz w:val="19"/>
              <w:szCs w:val="19"/>
              <w:lang w:val="es-CO"/>
            </w:rPr>
            <w:t>-</w:t>
          </w:r>
          <w:r w:rsidR="00CD2468" w:rsidRPr="00317900">
            <w:rPr>
              <w:rFonts w:asciiTheme="majorHAnsi" w:hAnsiTheme="majorHAnsi"/>
              <w:sz w:val="19"/>
              <w:szCs w:val="19"/>
              <w:lang w:val="es-CO"/>
            </w:rPr>
            <w:t>1354</w:t>
          </w:r>
        </w:sdtContent>
      </w:sdt>
    </w:p>
    <w:sdt>
      <w:sdtPr>
        <w:rPr>
          <w:rStyle w:val="Emphasis"/>
          <w:rFonts w:asciiTheme="majorHAnsi" w:hAnsiTheme="majorHAnsi"/>
          <w:sz w:val="19"/>
          <w:szCs w:val="19"/>
          <w:lang w:val="es-CO"/>
        </w:rPr>
        <w:alias w:val="Email"/>
        <w:tag w:val=""/>
        <w:id w:val="1889536063"/>
        <w:placeholder>
          <w:docPart w:val="3F7B583CB8C94860A8CA4C57630E245F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5A84B2B4" w14:textId="77777777" w:rsidR="002C42BC" w:rsidRPr="00317900" w:rsidRDefault="00CB1F23">
          <w:pPr>
            <w:pStyle w:val="ContactInfo"/>
            <w:rPr>
              <w:rStyle w:val="Emphasis"/>
              <w:rFonts w:asciiTheme="majorHAnsi" w:hAnsiTheme="majorHAnsi"/>
              <w:sz w:val="19"/>
              <w:szCs w:val="19"/>
              <w:lang w:val="es-CO"/>
            </w:rPr>
          </w:pPr>
          <w:r w:rsidRPr="00317900">
            <w:rPr>
              <w:rStyle w:val="Emphasis"/>
              <w:rFonts w:asciiTheme="majorHAnsi" w:hAnsiTheme="majorHAnsi"/>
              <w:sz w:val="19"/>
              <w:szCs w:val="19"/>
              <w:lang w:val="es-CO"/>
            </w:rPr>
            <w:t>Chso5197</w:t>
          </w:r>
          <w:r w:rsidR="00CD2468" w:rsidRPr="00317900">
            <w:rPr>
              <w:rStyle w:val="Emphasis"/>
              <w:rFonts w:asciiTheme="majorHAnsi" w:hAnsiTheme="majorHAnsi"/>
              <w:sz w:val="19"/>
              <w:szCs w:val="19"/>
              <w:lang w:val="es-CO"/>
            </w:rPr>
            <w:t>@</w:t>
          </w:r>
          <w:r w:rsidRPr="00317900">
            <w:rPr>
              <w:rStyle w:val="Emphasis"/>
              <w:rFonts w:asciiTheme="majorHAnsi" w:hAnsiTheme="majorHAnsi"/>
              <w:sz w:val="19"/>
              <w:szCs w:val="19"/>
              <w:lang w:val="es-CO"/>
            </w:rPr>
            <w:t>colorado</w:t>
          </w:r>
          <w:r w:rsidR="00CD2468" w:rsidRPr="00317900">
            <w:rPr>
              <w:rStyle w:val="Emphasis"/>
              <w:rFonts w:asciiTheme="majorHAnsi" w:hAnsiTheme="majorHAnsi"/>
              <w:sz w:val="19"/>
              <w:szCs w:val="19"/>
              <w:lang w:val="es-CO"/>
            </w:rPr>
            <w:t>.</w:t>
          </w:r>
          <w:r w:rsidRPr="00317900">
            <w:rPr>
              <w:rStyle w:val="Emphasis"/>
              <w:rFonts w:asciiTheme="majorHAnsi" w:hAnsiTheme="majorHAnsi"/>
              <w:sz w:val="19"/>
              <w:szCs w:val="19"/>
              <w:lang w:val="es-CO"/>
            </w:rPr>
            <w:t>edu</w:t>
          </w:r>
        </w:p>
      </w:sdtContent>
    </w:sdt>
    <w:p w14:paraId="5A84B2B5" w14:textId="790A2141" w:rsidR="002C42BC" w:rsidRPr="00317900" w:rsidRDefault="00BD2D35">
      <w:pPr>
        <w:pStyle w:val="Name"/>
        <w:rPr>
          <w:sz w:val="19"/>
          <w:szCs w:val="19"/>
          <w:lang w:val="es-CO"/>
        </w:rPr>
      </w:pPr>
      <w:sdt>
        <w:sdtPr>
          <w:rPr>
            <w:sz w:val="19"/>
            <w:szCs w:val="19"/>
            <w:lang w:val="es-CO"/>
          </w:rPr>
          <w:alias w:val="Your Name"/>
          <w:tag w:val=""/>
          <w:id w:val="1197042864"/>
          <w:placeholder>
            <w:docPart w:val="11B53DCE738041D599FB6D120591ABE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4143B" w:rsidRPr="00317900">
            <w:rPr>
              <w:sz w:val="19"/>
              <w:szCs w:val="19"/>
              <w:lang w:val="es-CO"/>
            </w:rPr>
            <w:t xml:space="preserve">Christian Soto </w:t>
          </w:r>
          <w:r w:rsidR="0044143B" w:rsidRPr="00317900">
            <w:rPr>
              <w:rFonts w:ascii="Segoe UI Emoji" w:hAnsi="Segoe UI Emoji" w:cs="Segoe UI Emoji"/>
              <w:sz w:val="19"/>
              <w:szCs w:val="19"/>
              <w:lang w:val="es-CO"/>
            </w:rPr>
            <w:t>✌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 w:rsidRPr="00347AFD" w14:paraId="5A84B2BB" w14:textId="77777777">
        <w:tc>
          <w:tcPr>
            <w:tcW w:w="1778" w:type="dxa"/>
          </w:tcPr>
          <w:p w14:paraId="5A84B2B6" w14:textId="77777777" w:rsidR="002C42BC" w:rsidRPr="00347AFD" w:rsidRDefault="00414819">
            <w:pPr>
              <w:pStyle w:val="Heading1"/>
              <w:rPr>
                <w:sz w:val="19"/>
                <w:szCs w:val="19"/>
              </w:rPr>
            </w:pPr>
            <w:r w:rsidRPr="00347AFD">
              <w:rPr>
                <w:sz w:val="19"/>
                <w:szCs w:val="19"/>
              </w:rPr>
              <w:t>Objective</w:t>
            </w:r>
          </w:p>
        </w:tc>
        <w:tc>
          <w:tcPr>
            <w:tcW w:w="472" w:type="dxa"/>
          </w:tcPr>
          <w:p w14:paraId="5A84B2B7" w14:textId="77777777" w:rsidR="002C42BC" w:rsidRPr="00347AFD" w:rsidRDefault="002C42BC">
            <w:pPr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7830" w:type="dxa"/>
          </w:tcPr>
          <w:p w14:paraId="5A84B2B8" w14:textId="77777777" w:rsidR="00347AFD" w:rsidRPr="00347AFD" w:rsidRDefault="00347AFD" w:rsidP="00347AFD">
            <w:pPr>
              <w:pStyle w:val="ResumeText"/>
              <w:rPr>
                <w:rFonts w:asciiTheme="majorHAnsi" w:hAnsiTheme="majorHAnsi"/>
                <w:sz w:val="19"/>
                <w:szCs w:val="19"/>
              </w:rPr>
            </w:pPr>
            <w:r w:rsidRPr="00347AFD">
              <w:rPr>
                <w:rFonts w:asciiTheme="majorHAnsi" w:hAnsiTheme="majorHAnsi"/>
                <w:sz w:val="19"/>
                <w:szCs w:val="19"/>
              </w:rPr>
              <w:t>To secure a position with a well-established organization with a stable environment that will lead to a lasting relationship in the field of finance.</w:t>
            </w:r>
          </w:p>
          <w:p w14:paraId="5A84B2B9" w14:textId="77777777" w:rsidR="00347AFD" w:rsidRPr="00347AFD" w:rsidRDefault="00347AFD" w:rsidP="00347AFD">
            <w:pPr>
              <w:pStyle w:val="ResumeText"/>
              <w:rPr>
                <w:rFonts w:asciiTheme="majorHAnsi" w:hAnsiTheme="majorHAnsi"/>
                <w:sz w:val="19"/>
                <w:szCs w:val="19"/>
              </w:rPr>
            </w:pPr>
            <w:r w:rsidRPr="00347AFD">
              <w:rPr>
                <w:rFonts w:asciiTheme="majorHAnsi" w:hAnsiTheme="majorHAnsi"/>
                <w:sz w:val="19"/>
                <w:szCs w:val="19"/>
              </w:rPr>
              <w:t>To obtain a position that will enable me to use my strong organizational skills, educational background, and ability to work well with people.</w:t>
            </w:r>
          </w:p>
          <w:p w14:paraId="5A84B2BA" w14:textId="77777777" w:rsidR="002C42BC" w:rsidRPr="00347AFD" w:rsidRDefault="002C42BC" w:rsidP="00BD6AE7">
            <w:pPr>
              <w:pStyle w:val="ResumeText"/>
              <w:rPr>
                <w:rFonts w:asciiTheme="majorHAnsi" w:hAnsiTheme="majorHAnsi"/>
                <w:sz w:val="19"/>
                <w:szCs w:val="19"/>
              </w:rPr>
            </w:pPr>
          </w:p>
        </w:tc>
      </w:tr>
      <w:tr w:rsidR="002C42BC" w:rsidRPr="00347AFD" w14:paraId="5A84B2C2" w14:textId="77777777">
        <w:tc>
          <w:tcPr>
            <w:tcW w:w="1778" w:type="dxa"/>
          </w:tcPr>
          <w:p w14:paraId="5A84B2BC" w14:textId="77777777" w:rsidR="002C42BC" w:rsidRPr="00347AFD" w:rsidRDefault="00414819">
            <w:pPr>
              <w:pStyle w:val="Heading1"/>
              <w:rPr>
                <w:sz w:val="19"/>
                <w:szCs w:val="19"/>
              </w:rPr>
            </w:pPr>
            <w:r w:rsidRPr="00347AFD">
              <w:rPr>
                <w:sz w:val="19"/>
                <w:szCs w:val="19"/>
              </w:rPr>
              <w:t>Skills &amp; Abilities</w:t>
            </w:r>
          </w:p>
        </w:tc>
        <w:tc>
          <w:tcPr>
            <w:tcW w:w="472" w:type="dxa"/>
          </w:tcPr>
          <w:p w14:paraId="5A84B2BD" w14:textId="77777777" w:rsidR="002C42BC" w:rsidRPr="00347AFD" w:rsidRDefault="002C42BC">
            <w:pPr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7830" w:type="dxa"/>
          </w:tcPr>
          <w:p w14:paraId="5A84B2BE" w14:textId="77777777" w:rsidR="002C42BC" w:rsidRPr="00347AFD" w:rsidRDefault="00CB7B9E" w:rsidP="00FC1D27">
            <w:pPr>
              <w:pStyle w:val="ResumeText"/>
              <w:rPr>
                <w:rFonts w:asciiTheme="majorHAnsi" w:hAnsiTheme="majorHAnsi"/>
                <w:sz w:val="19"/>
                <w:szCs w:val="19"/>
              </w:rPr>
            </w:pPr>
            <w:r w:rsidRPr="00347AFD">
              <w:rPr>
                <w:rFonts w:asciiTheme="majorHAnsi" w:hAnsiTheme="majorHAnsi"/>
                <w:sz w:val="19"/>
                <w:szCs w:val="19"/>
              </w:rPr>
              <w:t>S</w:t>
            </w:r>
            <w:r w:rsidR="00FC1D27" w:rsidRPr="00347AFD">
              <w:rPr>
                <w:rFonts w:asciiTheme="majorHAnsi" w:hAnsiTheme="majorHAnsi"/>
                <w:sz w:val="19"/>
                <w:szCs w:val="19"/>
              </w:rPr>
              <w:t>panish</w:t>
            </w:r>
            <w:r w:rsidRPr="00347AFD">
              <w:rPr>
                <w:rFonts w:asciiTheme="majorHAnsi" w:hAnsiTheme="majorHAnsi"/>
                <w:sz w:val="19"/>
                <w:szCs w:val="19"/>
              </w:rPr>
              <w:t xml:space="preserve"> and English (Verbal and written)</w:t>
            </w:r>
          </w:p>
          <w:p w14:paraId="5A84B2BF" w14:textId="77777777" w:rsidR="00FC1D27" w:rsidRPr="00347AFD" w:rsidRDefault="00CB7B9E" w:rsidP="00FC1D27">
            <w:pPr>
              <w:pStyle w:val="ResumeText"/>
              <w:rPr>
                <w:rFonts w:asciiTheme="majorHAnsi" w:hAnsiTheme="majorHAnsi"/>
                <w:sz w:val="19"/>
                <w:szCs w:val="19"/>
              </w:rPr>
            </w:pPr>
            <w:r w:rsidRPr="00347AFD">
              <w:rPr>
                <w:rFonts w:asciiTheme="majorHAnsi" w:hAnsiTheme="majorHAnsi"/>
                <w:sz w:val="19"/>
                <w:szCs w:val="19"/>
              </w:rPr>
              <w:t>Advanced proficiency in use and maintenance of Microsoft devices</w:t>
            </w:r>
          </w:p>
          <w:p w14:paraId="5A84B2C0" w14:textId="77777777" w:rsidR="006C3A32" w:rsidRPr="00347AFD" w:rsidRDefault="00CB7B9E" w:rsidP="00FC1D27">
            <w:pPr>
              <w:pStyle w:val="ResumeText"/>
              <w:rPr>
                <w:rFonts w:asciiTheme="majorHAnsi" w:hAnsiTheme="majorHAnsi"/>
                <w:sz w:val="19"/>
                <w:szCs w:val="19"/>
              </w:rPr>
            </w:pPr>
            <w:r w:rsidRPr="00347AFD">
              <w:rPr>
                <w:rFonts w:asciiTheme="majorHAnsi" w:hAnsiTheme="majorHAnsi"/>
                <w:sz w:val="19"/>
                <w:szCs w:val="19"/>
              </w:rPr>
              <w:t>Proficiency with Fujitsu point of sale</w:t>
            </w:r>
            <w:r w:rsidR="006C3A32" w:rsidRPr="00347AFD">
              <w:rPr>
                <w:rFonts w:asciiTheme="majorHAnsi" w:hAnsiTheme="majorHAnsi"/>
                <w:sz w:val="19"/>
                <w:szCs w:val="19"/>
              </w:rPr>
              <w:t xml:space="preserve"> cash registers</w:t>
            </w:r>
          </w:p>
          <w:p w14:paraId="5A78A377" w14:textId="5D47F573" w:rsidR="006C3A32" w:rsidRDefault="00CB7B9E" w:rsidP="00FC1D27">
            <w:pPr>
              <w:pStyle w:val="ResumeText"/>
              <w:rPr>
                <w:rFonts w:asciiTheme="majorHAnsi" w:hAnsiTheme="majorHAnsi"/>
                <w:sz w:val="19"/>
                <w:szCs w:val="19"/>
              </w:rPr>
            </w:pPr>
            <w:r w:rsidRPr="00347AFD">
              <w:rPr>
                <w:rFonts w:asciiTheme="majorHAnsi" w:hAnsiTheme="majorHAnsi"/>
                <w:sz w:val="19"/>
                <w:szCs w:val="19"/>
              </w:rPr>
              <w:t>Excellent</w:t>
            </w:r>
            <w:r w:rsidR="006C3A32" w:rsidRPr="00347AFD">
              <w:rPr>
                <w:rFonts w:asciiTheme="majorHAnsi" w:hAnsiTheme="majorHAnsi"/>
                <w:sz w:val="19"/>
                <w:szCs w:val="19"/>
              </w:rPr>
              <w:t xml:space="preserve"> customer service</w:t>
            </w:r>
            <w:r w:rsidRPr="00347AFD">
              <w:rPr>
                <w:rFonts w:asciiTheme="majorHAnsi" w:hAnsiTheme="majorHAnsi"/>
                <w:sz w:val="19"/>
                <w:szCs w:val="19"/>
              </w:rPr>
              <w:t xml:space="preserve"> skills</w:t>
            </w:r>
          </w:p>
          <w:p w14:paraId="2CA01412" w14:textId="1005DC70" w:rsidR="00920673" w:rsidRDefault="00920673" w:rsidP="00FC1D27">
            <w:pPr>
              <w:pStyle w:val="ResumeTex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Programming languages:</w:t>
            </w:r>
          </w:p>
          <w:p w14:paraId="4BE6635E" w14:textId="7F2D6171" w:rsidR="00920673" w:rsidRDefault="00920673" w:rsidP="00920673">
            <w:pPr>
              <w:pStyle w:val="ResumeText"/>
              <w:numPr>
                <w:ilvl w:val="0"/>
                <w:numId w:val="8"/>
              </w:num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C++</w:t>
            </w:r>
          </w:p>
          <w:p w14:paraId="0B0022BE" w14:textId="22A0B694" w:rsidR="00920673" w:rsidRDefault="00920673" w:rsidP="00920673">
            <w:pPr>
              <w:pStyle w:val="ResumeText"/>
              <w:numPr>
                <w:ilvl w:val="0"/>
                <w:numId w:val="8"/>
              </w:num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Python</w:t>
            </w:r>
          </w:p>
          <w:p w14:paraId="0A8920BD" w14:textId="7C5BB19E" w:rsidR="00920673" w:rsidRDefault="00920673" w:rsidP="00920673">
            <w:pPr>
              <w:pStyle w:val="ResumeText"/>
              <w:numPr>
                <w:ilvl w:val="0"/>
                <w:numId w:val="8"/>
              </w:num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JavaScript</w:t>
            </w:r>
          </w:p>
          <w:p w14:paraId="33208217" w14:textId="38981158" w:rsidR="00920673" w:rsidRDefault="00920673" w:rsidP="00920673">
            <w:pPr>
              <w:pStyle w:val="ResumeText"/>
              <w:numPr>
                <w:ilvl w:val="0"/>
                <w:numId w:val="8"/>
              </w:num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HTML &amp; CSS</w:t>
            </w:r>
          </w:p>
          <w:p w14:paraId="3CDE1CBC" w14:textId="755869D3" w:rsidR="00920673" w:rsidRDefault="00920673" w:rsidP="00920673">
            <w:pPr>
              <w:pStyle w:val="ResumeTex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Proficient with Mac OS, Windows and Linux</w:t>
            </w:r>
          </w:p>
          <w:p w14:paraId="5A84B2C1" w14:textId="44ED30DF" w:rsidR="00920673" w:rsidRPr="00347AFD" w:rsidRDefault="00920673" w:rsidP="00FC1D27">
            <w:pPr>
              <w:pStyle w:val="ResumeText"/>
              <w:rPr>
                <w:rFonts w:asciiTheme="majorHAnsi" w:hAnsiTheme="majorHAnsi"/>
                <w:sz w:val="19"/>
                <w:szCs w:val="19"/>
              </w:rPr>
            </w:pPr>
          </w:p>
        </w:tc>
      </w:tr>
      <w:tr w:rsidR="002C42BC" w:rsidRPr="00347AFD" w14:paraId="5A84B2DE" w14:textId="77777777">
        <w:tc>
          <w:tcPr>
            <w:tcW w:w="1778" w:type="dxa"/>
          </w:tcPr>
          <w:p w14:paraId="5A84B2C3" w14:textId="77777777" w:rsidR="002C42BC" w:rsidRPr="00347AFD" w:rsidRDefault="00414819">
            <w:pPr>
              <w:pStyle w:val="Heading1"/>
              <w:rPr>
                <w:sz w:val="19"/>
                <w:szCs w:val="19"/>
              </w:rPr>
            </w:pPr>
            <w:r w:rsidRPr="00347AFD">
              <w:rPr>
                <w:sz w:val="19"/>
                <w:szCs w:val="19"/>
              </w:rPr>
              <w:t>Experience</w:t>
            </w:r>
          </w:p>
        </w:tc>
        <w:tc>
          <w:tcPr>
            <w:tcW w:w="472" w:type="dxa"/>
          </w:tcPr>
          <w:p w14:paraId="5A84B2C4" w14:textId="77777777" w:rsidR="002C42BC" w:rsidRPr="00347AFD" w:rsidRDefault="002C42BC">
            <w:pPr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EastAsia"/>
                <w:b/>
                <w:bCs/>
                <w:caps/>
                <w:sz w:val="19"/>
                <w:szCs w:val="19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sz w:val="19"/>
                    <w:szCs w:val="19"/>
                  </w:rPr>
                  <w:id w:val="687177985"/>
                  <w:placeholder>
                    <w:docPart w:val="A2F96E58A84B4DBDACEE3F831A8C4311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5E5BC81A" w14:textId="431968F9" w:rsidR="00307BCE" w:rsidRDefault="00EF2569" w:rsidP="00316A67">
                    <w:pPr>
                      <w:rPr>
                        <w:rStyle w:val="Heading2Char"/>
                      </w:rPr>
                    </w:pPr>
                    <w:r>
                      <w:rPr>
                        <w:rStyle w:val="Heading2Char"/>
                      </w:rPr>
                      <w:t>ITSC Analyst – CU OIT</w:t>
                    </w:r>
                  </w:p>
                  <w:p w14:paraId="0D22606F" w14:textId="27FF23E5" w:rsidR="00307BCE" w:rsidRDefault="00F12CA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6</w:t>
                    </w:r>
                    <w:r w:rsidR="00307BCE"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>-15-201</w:t>
                    </w:r>
                    <w:r w:rsidR="00307BCE">
                      <w:rPr>
                        <w:rFonts w:asciiTheme="majorHAnsi" w:hAnsiTheme="majorHAnsi"/>
                        <w:sz w:val="19"/>
                        <w:szCs w:val="19"/>
                      </w:rPr>
                      <w:t>5</w:t>
                    </w:r>
                    <w:r w:rsidR="00307BCE"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 / </w:t>
                    </w:r>
                    <w:r w:rsidR="00920673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CURRENT JOB</w:t>
                    </w:r>
                  </w:p>
                  <w:p w14:paraId="68EE03EB" w14:textId="2E55D349" w:rsidR="00F12CA7" w:rsidRDefault="00F12CA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Responsible for:</w:t>
                    </w:r>
                  </w:p>
                  <w:p w14:paraId="6668C184" w14:textId="77777777" w:rsidR="00F12CA7" w:rsidRPr="00F12CA7" w:rsidRDefault="00F12CA7" w:rsidP="00F12CA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F12CA7">
                      <w:rPr>
                        <w:rFonts w:asciiTheme="majorHAnsi" w:hAnsiTheme="majorHAnsi"/>
                        <w:sz w:val="19"/>
                        <w:szCs w:val="19"/>
                      </w:rPr>
                      <w:t>Call intake</w:t>
                    </w:r>
                  </w:p>
                  <w:p w14:paraId="5BD4DA70" w14:textId="77777777" w:rsidR="00F12CA7" w:rsidRPr="00F12CA7" w:rsidRDefault="00F12CA7" w:rsidP="00F12CA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F12CA7">
                      <w:rPr>
                        <w:rFonts w:asciiTheme="majorHAnsi" w:hAnsiTheme="majorHAnsi"/>
                        <w:sz w:val="19"/>
                        <w:szCs w:val="19"/>
                      </w:rPr>
                      <w:t>Operator calls</w:t>
                    </w:r>
                  </w:p>
                  <w:p w14:paraId="0FCCF3B3" w14:textId="7FF91364" w:rsidR="00F12CA7" w:rsidRDefault="00F12CA7" w:rsidP="00F12CA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F12CA7">
                      <w:rPr>
                        <w:rFonts w:asciiTheme="majorHAnsi" w:hAnsiTheme="majorHAnsi"/>
                        <w:sz w:val="19"/>
                        <w:szCs w:val="19"/>
                      </w:rPr>
                      <w:t>Resolving of Cases</w:t>
                    </w:r>
                  </w:p>
                  <w:p w14:paraId="1169DFDD" w14:textId="26B5DABA" w:rsidR="00E04AF6" w:rsidRPr="00F12CA7" w:rsidRDefault="00E04AF6" w:rsidP="00F12CA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Emailing leads and</w:t>
                    </w:r>
                    <w:r w:rsidR="00EF2569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 customers</w:t>
                    </w:r>
                  </w:p>
                  <w:p w14:paraId="44ADDAEA" w14:textId="77777777" w:rsidR="00F12CA7" w:rsidRPr="00F12CA7" w:rsidRDefault="00F12CA7" w:rsidP="00F12CA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F12CA7">
                      <w:rPr>
                        <w:rFonts w:asciiTheme="majorHAnsi" w:hAnsiTheme="majorHAnsi"/>
                        <w:sz w:val="19"/>
                        <w:szCs w:val="19"/>
                      </w:rPr>
                      <w:t>Escalating/Referring Cases</w:t>
                    </w:r>
                  </w:p>
                  <w:p w14:paraId="3F74EF9E" w14:textId="77777777" w:rsidR="00E04AF6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F12CA7">
                      <w:rPr>
                        <w:rFonts w:asciiTheme="majorHAnsi" w:hAnsiTheme="majorHAnsi"/>
                        <w:sz w:val="19"/>
                        <w:szCs w:val="19"/>
                      </w:rPr>
                      <w:t>Monitoring the status of cases</w:t>
                    </w:r>
                  </w:p>
                  <w:p w14:paraId="0F4C9694" w14:textId="77777777" w:rsidR="00E04AF6" w:rsidRDefault="00E04AF6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Resolved IT Issues over the phone and remotely</w:t>
                    </w:r>
                  </w:p>
                  <w:p w14:paraId="08A47FBE" w14:textId="77777777" w:rsidR="00E04AF6" w:rsidRDefault="00E04AF6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Web editing</w:t>
                    </w:r>
                  </w:p>
                  <w:p w14:paraId="144B6C35" w14:textId="4E632BFC" w:rsidR="00307BCE" w:rsidRPr="00307BCE" w:rsidRDefault="00E04AF6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Documenting processes for future instances</w:t>
                    </w:r>
                  </w:p>
                </w:sdtContent>
              </w:sdt>
              <w:sdt>
                <w:sdtPr>
                  <w:rPr>
                    <w:rFonts w:eastAsiaTheme="minorEastAsia"/>
                    <w:b/>
                    <w:bCs/>
                    <w:caps/>
                    <w:sz w:val="19"/>
                    <w:szCs w:val="19"/>
                  </w:rPr>
                  <w:id w:val="753554190"/>
                  <w:placeholder>
                    <w:docPart w:val="0C07AEEC68D64CC9A2BD19900BEC48DF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4C9491DA" w14:textId="77777777" w:rsidR="00F12CA7" w:rsidRDefault="00F12CA7" w:rsidP="00316A67">
                    <w:pPr>
                      <w:rPr>
                        <w:rStyle w:val="Heading2Char"/>
                      </w:rPr>
                    </w:pPr>
                    <w:r w:rsidRPr="00307BCE">
                      <w:rPr>
                        <w:rStyle w:val="Heading2Char"/>
                      </w:rPr>
                      <w:t>Student Audio/Visual Set-Up</w:t>
                    </w:r>
                  </w:p>
                  <w:p w14:paraId="7AAC3314" w14:textId="77777777" w:rsidR="00F12CA7" w:rsidRDefault="00F12CA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lastRenderedPageBreak/>
                      <w:t>2</w:t>
                    </w: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>-15-201</w:t>
                    </w: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5</w:t>
                    </w: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 / </w:t>
                    </w: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 1/15/17</w:t>
                    </w:r>
                  </w:p>
                  <w:p w14:paraId="3B309322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R</w:t>
                    </w: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esponsible for:</w:t>
                    </w:r>
                  </w:p>
                  <w:p w14:paraId="51894569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Room and AV set-up</w:t>
                    </w:r>
                  </w:p>
                  <w:p w14:paraId="1A38A09E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Ensuring set-ups match orders</w:t>
                    </w:r>
                  </w:p>
                  <w:p w14:paraId="09768E37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Positive customer service and troubleshooting, as appropriate, concerns and questions from clients</w:t>
                    </w:r>
                  </w:p>
                  <w:p w14:paraId="243A8C07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Required Skills for this position include:</w:t>
                    </w:r>
                  </w:p>
                  <w:p w14:paraId="751ABD49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Basic audio and electronics knowledge</w:t>
                    </w:r>
                  </w:p>
                  <w:p w14:paraId="1DDC8412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Multi-channel mixer operation and gain structure</w:t>
                    </w:r>
                  </w:p>
                  <w:p w14:paraId="2FC36568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Equalization ear training and room correction techniques</w:t>
                    </w:r>
                  </w:p>
                  <w:p w14:paraId="76160977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Wireless microphone operation and theory</w:t>
                    </w:r>
                  </w:p>
                  <w:p w14:paraId="46760D65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Digital video projection operation, format and resolution standards</w:t>
                    </w:r>
                  </w:p>
                  <w:p w14:paraId="39ECBC93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Computer/projector interface procedures</w:t>
                    </w:r>
                  </w:p>
                  <w:p w14:paraId="4A0B27EC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PC, Mac and PowerPoint knowledge</w:t>
                    </w:r>
                  </w:p>
                  <w:p w14:paraId="29075E61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Background in Audio/Visual</w:t>
                    </w:r>
                  </w:p>
                  <w:p w14:paraId="1ABC7A52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Background in theatrical production</w:t>
                    </w:r>
                  </w:p>
                  <w:p w14:paraId="4BAD4F6A" w14:textId="77777777" w:rsidR="00F12CA7" w:rsidRPr="00307BCE" w:rsidRDefault="00F12CA7" w:rsidP="00307BCE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07BCE">
                      <w:rPr>
                        <w:rFonts w:asciiTheme="majorHAnsi" w:hAnsiTheme="majorHAnsi"/>
                        <w:sz w:val="19"/>
                        <w:szCs w:val="19"/>
                      </w:rPr>
                      <w:t>Computational skills (PC and Mac)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21802691"/>
                  <w:placeholder>
                    <w:docPart w:val="43F9A9936864429ABA56CD43C0DC6B38"/>
                  </w:placeholder>
                  <w15:color w:val="C0C0C0"/>
                  <w15:repeatingSectionItem/>
                </w:sdtPr>
                <w:sdtEndPr/>
                <w:sdtContent>
                  <w:p w14:paraId="5A84B2C5" w14:textId="3A20D5E9" w:rsidR="00316A67" w:rsidRPr="00316A67" w:rsidRDefault="00316A67" w:rsidP="00316A67">
                    <w:pPr>
                      <w:pStyle w:val="Heading2"/>
                      <w:rPr>
                        <w:sz w:val="19"/>
                        <w:szCs w:val="19"/>
                      </w:rPr>
                    </w:pPr>
                    <w:r w:rsidRPr="00316A67">
                      <w:rPr>
                        <w:sz w:val="19"/>
                        <w:szCs w:val="19"/>
                      </w:rPr>
                      <w:t>FREIGHT/OPERATIONS, THE HOME DEPOT</w:t>
                    </w:r>
                  </w:p>
                  <w:p w14:paraId="5A84B2C6" w14:textId="77777777" w:rsidR="00316A67" w:rsidRPr="00316A67" w:rsidRDefault="00316A6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>7-15-2014 / 12-9-2014</w:t>
                    </w:r>
                  </w:p>
                  <w:p w14:paraId="5A84B2C7" w14:textId="77777777" w:rsidR="00316A67" w:rsidRPr="00316A67" w:rsidRDefault="00316A6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Examines and inspects stock items for wear or defects, reporting any damage to supervisors. </w:t>
                    </w:r>
                  </w:p>
                  <w:p w14:paraId="5A84B2C8" w14:textId="77777777" w:rsidR="00316A67" w:rsidRPr="00316A67" w:rsidRDefault="00316A6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Follows all loss prevention policies and procedures. </w:t>
                    </w:r>
                  </w:p>
                  <w:p w14:paraId="5A84B2C9" w14:textId="77777777" w:rsidR="00316A67" w:rsidRPr="00316A67" w:rsidRDefault="00316A6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Marks stock items using identification, and stock location based on turnover, environmental factors, and physical capabilities of facilities. </w:t>
                    </w:r>
                  </w:p>
                  <w:p w14:paraId="5A84B2CA" w14:textId="77777777" w:rsidR="00316A67" w:rsidRPr="00316A67" w:rsidRDefault="00316A6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Stocks merchandise onto shelves for customer availability; requires sorting and staging of merchandise to sales floor. </w:t>
                    </w:r>
                  </w:p>
                  <w:p w14:paraId="5A84B2CB" w14:textId="77777777" w:rsidR="00316A67" w:rsidRPr="00316A67" w:rsidRDefault="00316A6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Builds end caps and promotions. </w:t>
                    </w:r>
                  </w:p>
                  <w:p w14:paraId="5A84B2CC" w14:textId="77777777" w:rsidR="00316A67" w:rsidRPr="00316A67" w:rsidRDefault="00316A6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Provides fast, friendly service. </w:t>
                    </w:r>
                  </w:p>
                  <w:p w14:paraId="5A84B2CD" w14:textId="77777777" w:rsidR="00316A67" w:rsidRPr="00316A67" w:rsidRDefault="00316A6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Approach customers to determine if they need help loading product into vehicles. </w:t>
                    </w:r>
                  </w:p>
                  <w:p w14:paraId="5A84B2CE" w14:textId="77777777" w:rsidR="00316A67" w:rsidRPr="00316A67" w:rsidRDefault="00316A6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Loads customer products into vehicles. </w:t>
                    </w:r>
                  </w:p>
                  <w:p w14:paraId="5A84B2CF" w14:textId="77777777" w:rsidR="00316A67" w:rsidRPr="00316A67" w:rsidRDefault="00316A6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Unloading merchandise using designated equipment. </w:t>
                    </w:r>
                  </w:p>
                  <w:p w14:paraId="5A84B2D0" w14:textId="77777777" w:rsidR="00316A67" w:rsidRPr="00316A67" w:rsidRDefault="00316A6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Understanding carrier unload processes for efficient freight management. </w:t>
                    </w:r>
                  </w:p>
                  <w:p w14:paraId="5A84B2D1" w14:textId="77777777" w:rsidR="002C42BC" w:rsidRPr="00347AFD" w:rsidRDefault="00316A67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16A67">
                      <w:rPr>
                        <w:rFonts w:asciiTheme="majorHAnsi" w:hAnsiTheme="majorHAnsi"/>
                        <w:sz w:val="19"/>
                        <w:szCs w:val="19"/>
                      </w:rPr>
                      <w:lastRenderedPageBreak/>
                      <w:t>Identifying and reading vendor packing slips, carrier shipping documents, UPC labels and other receiving documents and comparing to purchase orders to ensure accuracy.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1058208142"/>
                  <w:placeholder>
                    <w:docPart w:val="79915237309647F796169091AA3EAB76"/>
                  </w:placeholder>
                  <w15:color w:val="C0C0C0"/>
                  <w15:repeatingSectionItem/>
                </w:sdtPr>
                <w:sdtEndPr/>
                <w:sdtContent>
                  <w:p w14:paraId="5A84B2D2" w14:textId="77777777" w:rsidR="00316A67" w:rsidRPr="00347AFD" w:rsidRDefault="00316A67">
                    <w:pPr>
                      <w:pStyle w:val="Heading2"/>
                      <w:rPr>
                        <w:sz w:val="19"/>
                        <w:szCs w:val="19"/>
                      </w:rPr>
                    </w:pPr>
                    <w:r w:rsidRPr="00347AFD">
                      <w:rPr>
                        <w:sz w:val="19"/>
                        <w:szCs w:val="19"/>
                      </w:rPr>
                      <w:t>Security Specialist, Ross</w:t>
                    </w:r>
                    <w:r>
                      <w:rPr>
                        <w:sz w:val="19"/>
                        <w:szCs w:val="19"/>
                      </w:rPr>
                      <w:t xml:space="preserve"> stores inc.</w:t>
                    </w:r>
                  </w:p>
                  <w:p w14:paraId="5A84B2D3" w14:textId="77777777" w:rsidR="00316A67" w:rsidRPr="00347AFD" w:rsidRDefault="00316A67">
                    <w:pPr>
                      <w:pStyle w:val="ResumeText"/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1-15-2014 / 7-15-2014</w:t>
                    </w:r>
                  </w:p>
                  <w:p w14:paraId="5A84B2D4" w14:textId="77777777" w:rsidR="00316A67" w:rsidRPr="00347AFD" w:rsidRDefault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47AFD">
                      <w:rPr>
                        <w:rFonts w:asciiTheme="majorHAnsi" w:hAnsiTheme="majorHAnsi"/>
                        <w:sz w:val="19"/>
                        <w:szCs w:val="19"/>
                      </w:rPr>
                      <w:t>Provide customer service, make sure that the company policies and procedures are followed.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68699791"/>
                  <w:placeholder>
                    <w:docPart w:val="43F9A9936864429ABA56CD43C0DC6B38"/>
                  </w:placeholder>
                  <w15:color w:val="C0C0C0"/>
                  <w15:repeatingSectionItem/>
                </w:sdtPr>
                <w:sdtEndPr/>
                <w:sdtContent>
                  <w:p w14:paraId="5A84B2D5" w14:textId="77777777" w:rsidR="002C42BC" w:rsidRPr="00347AFD" w:rsidRDefault="00E4297F">
                    <w:pPr>
                      <w:pStyle w:val="Heading2"/>
                      <w:rPr>
                        <w:sz w:val="19"/>
                        <w:szCs w:val="19"/>
                      </w:rPr>
                    </w:pPr>
                    <w:r w:rsidRPr="00E4297F">
                      <w:rPr>
                        <w:sz w:val="19"/>
                        <w:szCs w:val="19"/>
                      </w:rPr>
                      <w:t>RETAIL SALES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9"/>
                        <w:szCs w:val="19"/>
                        <w14:ligatures w14:val="none"/>
                      </w:rPr>
                      <w:t xml:space="preserve"> </w:t>
                    </w:r>
                    <w:r w:rsidR="00FC1D27" w:rsidRPr="00347AFD">
                      <w:rPr>
                        <w:sz w:val="19"/>
                        <w:szCs w:val="19"/>
                      </w:rPr>
                      <w:t>associate, ross</w:t>
                    </w:r>
                    <w:r w:rsidR="001D08D7">
                      <w:rPr>
                        <w:sz w:val="19"/>
                        <w:szCs w:val="19"/>
                      </w:rPr>
                      <w:t xml:space="preserve"> stores inc.</w:t>
                    </w:r>
                  </w:p>
                  <w:p w14:paraId="5A84B2D6" w14:textId="77777777" w:rsidR="002C42BC" w:rsidRPr="00347AFD" w:rsidRDefault="001D08D7">
                    <w:pPr>
                      <w:pStyle w:val="ResumeText"/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7-18-2013 / 1-15-2014</w:t>
                    </w:r>
                  </w:p>
                  <w:p w14:paraId="5A84B2D7" w14:textId="77777777" w:rsidR="00FC1D27" w:rsidRPr="00347AFD" w:rsidRDefault="006C3A32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47AFD">
                      <w:rPr>
                        <w:rFonts w:asciiTheme="majorHAnsi" w:hAnsiTheme="majorHAnsi"/>
                        <w:sz w:val="19"/>
                        <w:szCs w:val="19"/>
                      </w:rPr>
                      <w:t>Operate cash registers</w:t>
                    </w:r>
                    <w:r w:rsidR="00CB7B9E" w:rsidRPr="00347AFD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 and provide customer service.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1184178368"/>
                  <w:placeholder>
                    <w:docPart w:val="B7BDA7DDA6974627BE2D114F9785CD4F"/>
                  </w:placeholder>
                  <w15:color w:val="C0C0C0"/>
                  <w15:repeatingSectionItem/>
                </w:sdtPr>
                <w:sdtEndPr/>
                <w:sdtContent>
                  <w:p w14:paraId="5A84B2D8" w14:textId="77777777" w:rsidR="00FC1D27" w:rsidRPr="00347AFD" w:rsidRDefault="00D72F8D">
                    <w:pPr>
                      <w:pStyle w:val="Heading2"/>
                      <w:rPr>
                        <w:sz w:val="19"/>
                        <w:szCs w:val="19"/>
                      </w:rPr>
                    </w:pPr>
                    <w:r w:rsidRPr="00347AFD">
                      <w:rPr>
                        <w:sz w:val="19"/>
                        <w:szCs w:val="19"/>
                      </w:rPr>
                      <w:t>Secretary of media services</w:t>
                    </w:r>
                    <w:r w:rsidR="001D08D7">
                      <w:rPr>
                        <w:sz w:val="19"/>
                        <w:szCs w:val="19"/>
                      </w:rPr>
                      <w:t xml:space="preserve"> (Work-study)</w:t>
                    </w:r>
                    <w:r w:rsidR="00FC1D27" w:rsidRPr="00347AFD">
                      <w:rPr>
                        <w:sz w:val="19"/>
                        <w:szCs w:val="19"/>
                      </w:rPr>
                      <w:t xml:space="preserve">, </w:t>
                    </w:r>
                    <w:r w:rsidRPr="00347AFD">
                      <w:rPr>
                        <w:sz w:val="19"/>
                        <w:szCs w:val="19"/>
                      </w:rPr>
                      <w:t>front range community college</w:t>
                    </w:r>
                  </w:p>
                  <w:p w14:paraId="5A84B2D9" w14:textId="77777777" w:rsidR="00FC1D27" w:rsidRPr="00347AFD" w:rsidRDefault="001D08D7">
                    <w:pPr>
                      <w:pStyle w:val="ResumeText"/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1-11-2012</w:t>
                    </w:r>
                    <w:r w:rsidR="00FC1D27" w:rsidRPr="00347AFD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 / </w:t>
                    </w: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7-17</w:t>
                    </w:r>
                    <w:r w:rsidR="00FC1D27" w:rsidRPr="00347AFD">
                      <w:rPr>
                        <w:rFonts w:asciiTheme="majorHAnsi" w:hAnsiTheme="majorHAnsi"/>
                        <w:sz w:val="19"/>
                        <w:szCs w:val="19"/>
                      </w:rPr>
                      <w:t>-2013</w:t>
                    </w:r>
                  </w:p>
                  <w:p w14:paraId="5A84B2DA" w14:textId="2BF3A4AC" w:rsidR="001D08D7" w:rsidRPr="00347AFD" w:rsidRDefault="006C3A32" w:rsidP="006C3A32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47AFD">
                      <w:rPr>
                        <w:rFonts w:asciiTheme="majorHAnsi" w:hAnsiTheme="majorHAnsi"/>
                        <w:sz w:val="19"/>
                        <w:szCs w:val="19"/>
                      </w:rPr>
                      <w:t>Receive calls, leasing school equipment to students and maintaining computers</w:t>
                    </w:r>
                    <w:r w:rsidR="00CB7B9E" w:rsidRPr="00347AFD">
                      <w:rPr>
                        <w:rFonts w:asciiTheme="majorHAnsi" w:hAnsiTheme="majorHAnsi"/>
                        <w:sz w:val="19"/>
                        <w:szCs w:val="19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567851585"/>
                  <w:placeholder>
                    <w:docPart w:val="AA028FC52856419E968E4BCE3470D04E"/>
                  </w:placeholder>
                  <w15:color w:val="C0C0C0"/>
                  <w15:repeatingSectionItem/>
                </w:sdtPr>
                <w:sdtEndPr/>
                <w:sdtContent>
                  <w:p w14:paraId="5A84B2DB" w14:textId="77777777" w:rsidR="001D08D7" w:rsidRPr="00347AFD" w:rsidRDefault="001D08D7">
                    <w:pPr>
                      <w:pStyle w:val="Heading2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COok (Work-study)</w:t>
                    </w:r>
                    <w:r w:rsidRPr="00347AFD">
                      <w:rPr>
                        <w:sz w:val="19"/>
                        <w:szCs w:val="19"/>
                      </w:rPr>
                      <w:t>, front range community college</w:t>
                    </w:r>
                  </w:p>
                  <w:p w14:paraId="5A84B2DC" w14:textId="77777777" w:rsidR="001D08D7" w:rsidRPr="00347AFD" w:rsidRDefault="001D08D7">
                    <w:pPr>
                      <w:pStyle w:val="ResumeText"/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03-15-2011</w:t>
                    </w:r>
                    <w:r w:rsidRPr="00347AFD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 / </w:t>
                    </w: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12-12-2011</w:t>
                    </w:r>
                  </w:p>
                  <w:p w14:paraId="5A84B2DD" w14:textId="7BF23491" w:rsidR="002C42BC" w:rsidRPr="00347AFD" w:rsidRDefault="00237C7C" w:rsidP="00316A67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Clean, cook and direct customer service.</w:t>
                    </w:r>
                  </w:p>
                </w:sdtContent>
              </w:sdt>
            </w:sdtContent>
          </w:sdt>
        </w:tc>
      </w:tr>
      <w:tr w:rsidR="002C42BC" w:rsidRPr="00347AFD" w14:paraId="5A84B2E7" w14:textId="77777777">
        <w:tc>
          <w:tcPr>
            <w:tcW w:w="1778" w:type="dxa"/>
          </w:tcPr>
          <w:p w14:paraId="5A84B2DF" w14:textId="77777777" w:rsidR="002C42BC" w:rsidRPr="00347AFD" w:rsidRDefault="00414819">
            <w:pPr>
              <w:pStyle w:val="Heading1"/>
              <w:rPr>
                <w:sz w:val="19"/>
                <w:szCs w:val="19"/>
              </w:rPr>
            </w:pPr>
            <w:r w:rsidRPr="00347AFD">
              <w:rPr>
                <w:sz w:val="19"/>
                <w:szCs w:val="19"/>
              </w:rPr>
              <w:lastRenderedPageBreak/>
              <w:t>Education</w:t>
            </w:r>
          </w:p>
        </w:tc>
        <w:tc>
          <w:tcPr>
            <w:tcW w:w="472" w:type="dxa"/>
          </w:tcPr>
          <w:p w14:paraId="5A84B2E0" w14:textId="77777777" w:rsidR="002C42BC" w:rsidRPr="00347AFD" w:rsidRDefault="002C42BC">
            <w:pPr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-691765356"/>
              <w15:repeatingSection/>
            </w:sdtPr>
            <w:sdtEndPr>
              <w:rPr>
                <w:rFonts w:eastAsiaTheme="minorHAnsi"/>
                <w:sz w:val="20"/>
                <w:szCs w:val="2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-1126388115"/>
                  <w:placeholder>
                    <w:docPart w:val="43F9A9936864429ABA56CD43C0DC6B38"/>
                  </w:placeholder>
                  <w15:repeatingSectionItem/>
                </w:sdtPr>
                <w:sdtEndPr>
                  <w:rPr>
                    <w:rFonts w:eastAsiaTheme="minorHAnsi"/>
                    <w:sz w:val="20"/>
                    <w:szCs w:val="20"/>
                  </w:rPr>
                </w:sdtEndPr>
                <w:sdtContent>
                  <w:p w14:paraId="5A84B2E1" w14:textId="77777777" w:rsidR="002C42BC" w:rsidRPr="00347AFD" w:rsidRDefault="00C018CC">
                    <w:pPr>
                      <w:pStyle w:val="Heading2"/>
                      <w:rPr>
                        <w:sz w:val="19"/>
                        <w:szCs w:val="19"/>
                      </w:rPr>
                    </w:pPr>
                    <w:r w:rsidRPr="00347AFD">
                      <w:rPr>
                        <w:sz w:val="19"/>
                        <w:szCs w:val="19"/>
                      </w:rPr>
                      <w:t>Front range community college</w:t>
                    </w:r>
                  </w:p>
                  <w:p w14:paraId="5A84B2E2" w14:textId="77777777" w:rsidR="00287444" w:rsidRPr="00347AFD" w:rsidRDefault="00C018CC">
                    <w:pPr>
                      <w:rPr>
                        <w:rFonts w:asciiTheme="majorHAnsi" w:hAnsiTheme="majorHAnsi"/>
                        <w:color w:val="000000"/>
                        <w:sz w:val="19"/>
                        <w:szCs w:val="19"/>
                      </w:rPr>
                    </w:pPr>
                    <w:r w:rsidRPr="00347AFD">
                      <w:rPr>
                        <w:rFonts w:asciiTheme="majorHAnsi" w:hAnsiTheme="majorHAnsi"/>
                        <w:color w:val="000000"/>
                        <w:sz w:val="19"/>
                        <w:szCs w:val="19"/>
                      </w:rPr>
                      <w:t>Associate Degree of  Applied Science in Computer Information Systems with a concentration in Microsoft Network Administration</w:t>
                    </w:r>
                  </w:p>
                  <w:p w14:paraId="5A84B2E3" w14:textId="77777777" w:rsidR="00C018CC" w:rsidRPr="00347AFD" w:rsidRDefault="00C018CC" w:rsidP="00287444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Theme="majorHAnsi" w:hAnsiTheme="majorHAnsi" w:cs="Arial"/>
                        <w:color w:val="000000"/>
                        <w:sz w:val="19"/>
                        <w:szCs w:val="19"/>
                        <w:shd w:val="clear" w:color="auto" w:fill="FFFFFF"/>
                      </w:rPr>
                    </w:pPr>
                    <w:r w:rsidRPr="00347AFD">
                      <w:rPr>
                        <w:rFonts w:asciiTheme="majorHAnsi" w:hAnsiTheme="majorHAnsi" w:cs="Arial"/>
                        <w:color w:val="000000"/>
                        <w:sz w:val="19"/>
                        <w:szCs w:val="19"/>
                        <w:shd w:val="clear" w:color="auto" w:fill="FFFFFF"/>
                      </w:rPr>
                      <w:t>Computer Tech A+ Cert</w:t>
                    </w:r>
                    <w:r w:rsidR="00287444" w:rsidRPr="00347AFD">
                      <w:rPr>
                        <w:rFonts w:asciiTheme="majorHAnsi" w:hAnsiTheme="majorHAnsi" w:cs="Arial"/>
                        <w:color w:val="000000"/>
                        <w:sz w:val="19"/>
                        <w:szCs w:val="19"/>
                        <w:shd w:val="clear" w:color="auto" w:fill="FFFFFF"/>
                      </w:rPr>
                      <w:t>ificate</w:t>
                    </w:r>
                  </w:p>
                  <w:p w14:paraId="5A84B2E4" w14:textId="77777777" w:rsidR="006E3411" w:rsidRPr="006E3411" w:rsidRDefault="00C018CC" w:rsidP="00287444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 w:rsidRPr="00347AFD">
                      <w:rPr>
                        <w:rFonts w:asciiTheme="majorHAnsi" w:hAnsiTheme="majorHAnsi" w:cs="Arial"/>
                        <w:color w:val="000000"/>
                        <w:sz w:val="19"/>
                        <w:szCs w:val="19"/>
                        <w:shd w:val="clear" w:color="auto" w:fill="FFFFFF"/>
                      </w:rPr>
                      <w:t>Computer Tech Network + Cert</w:t>
                    </w:r>
                    <w:r w:rsidR="00287444" w:rsidRPr="00347AFD">
                      <w:rPr>
                        <w:rFonts w:asciiTheme="majorHAnsi" w:hAnsiTheme="majorHAnsi" w:cs="Arial"/>
                        <w:color w:val="000000"/>
                        <w:sz w:val="19"/>
                        <w:szCs w:val="19"/>
                        <w:shd w:val="clear" w:color="auto" w:fill="FFFFFF"/>
                      </w:rPr>
                      <w:t>ificate</w:t>
                    </w:r>
                  </w:p>
                  <w:p w14:paraId="5A84B2E5" w14:textId="77777777" w:rsidR="006E3411" w:rsidRPr="006E3411" w:rsidRDefault="006E3411" w:rsidP="006E3411">
                    <w:pPr>
                      <w:rPr>
                        <w:rFonts w:asciiTheme="majorHAnsi" w:hAnsiTheme="majorHAnsi"/>
                        <w:b/>
                        <w:sz w:val="19"/>
                        <w:szCs w:val="19"/>
                      </w:rPr>
                    </w:pPr>
                    <w:r w:rsidRPr="006E3411">
                      <w:rPr>
                        <w:rFonts w:asciiTheme="majorHAnsi" w:hAnsiTheme="majorHAnsi"/>
                        <w:b/>
                        <w:sz w:val="19"/>
                        <w:szCs w:val="19"/>
                      </w:rPr>
                      <w:t>(CURRENTLY) UNIVERSITY OF COLORADO AT BOULDER</w:t>
                    </w:r>
                  </w:p>
                  <w:p w14:paraId="5A84B2E6" w14:textId="77777777" w:rsidR="002C42BC" w:rsidRPr="006E3411" w:rsidRDefault="006E3411" w:rsidP="006E3411">
                    <w:pPr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Bachelor in Computer Science (ON PROGRESS)</w:t>
                    </w:r>
                  </w:p>
                </w:sdtContent>
              </w:sdt>
            </w:sdtContent>
          </w:sdt>
        </w:tc>
      </w:tr>
      <w:tr w:rsidR="002C42BC" w:rsidRPr="00347AFD" w14:paraId="5A84B2EB" w14:textId="77777777">
        <w:tc>
          <w:tcPr>
            <w:tcW w:w="1778" w:type="dxa"/>
          </w:tcPr>
          <w:p w14:paraId="5A84B2E8" w14:textId="77777777" w:rsidR="002C42BC" w:rsidRPr="00347AFD" w:rsidRDefault="00414819">
            <w:pPr>
              <w:pStyle w:val="Heading1"/>
              <w:rPr>
                <w:sz w:val="19"/>
                <w:szCs w:val="19"/>
              </w:rPr>
            </w:pPr>
            <w:r w:rsidRPr="00347AFD">
              <w:rPr>
                <w:sz w:val="19"/>
                <w:szCs w:val="19"/>
              </w:rPr>
              <w:t>Communication</w:t>
            </w:r>
          </w:p>
        </w:tc>
        <w:tc>
          <w:tcPr>
            <w:tcW w:w="472" w:type="dxa"/>
          </w:tcPr>
          <w:p w14:paraId="5A84B2E9" w14:textId="77777777" w:rsidR="002C42BC" w:rsidRPr="00347AFD" w:rsidRDefault="002C42BC">
            <w:pPr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7830" w:type="dxa"/>
          </w:tcPr>
          <w:p w14:paraId="5A84B2EA" w14:textId="77777777" w:rsidR="00CB7B9E" w:rsidRPr="00347AFD" w:rsidRDefault="00CB7B9E" w:rsidP="00CB7B9E">
            <w:pPr>
              <w:pStyle w:val="ResumeText"/>
              <w:rPr>
                <w:rFonts w:asciiTheme="majorHAnsi" w:hAnsiTheme="majorHAnsi"/>
                <w:sz w:val="19"/>
                <w:szCs w:val="19"/>
              </w:rPr>
            </w:pPr>
            <w:r w:rsidRPr="00347AFD">
              <w:rPr>
                <w:rFonts w:asciiTheme="majorHAnsi" w:hAnsiTheme="majorHAnsi"/>
                <w:sz w:val="19"/>
                <w:szCs w:val="19"/>
              </w:rPr>
              <w:t>Fluent oral and written communication in English and Spanish</w:t>
            </w:r>
          </w:p>
        </w:tc>
      </w:tr>
      <w:tr w:rsidR="002C42BC" w:rsidRPr="00347AFD" w14:paraId="5A84B2F0" w14:textId="77777777">
        <w:tc>
          <w:tcPr>
            <w:tcW w:w="1778" w:type="dxa"/>
          </w:tcPr>
          <w:p w14:paraId="5A84B2EC" w14:textId="77777777" w:rsidR="002C42BC" w:rsidRPr="00347AFD" w:rsidRDefault="00414819">
            <w:pPr>
              <w:pStyle w:val="Heading1"/>
              <w:rPr>
                <w:sz w:val="19"/>
                <w:szCs w:val="19"/>
              </w:rPr>
            </w:pPr>
            <w:r w:rsidRPr="00347AFD">
              <w:rPr>
                <w:sz w:val="19"/>
                <w:szCs w:val="19"/>
              </w:rPr>
              <w:t>References</w:t>
            </w:r>
          </w:p>
        </w:tc>
        <w:tc>
          <w:tcPr>
            <w:tcW w:w="472" w:type="dxa"/>
          </w:tcPr>
          <w:p w14:paraId="5A84B2ED" w14:textId="77777777" w:rsidR="002C42BC" w:rsidRPr="00347AFD" w:rsidRDefault="002C42BC">
            <w:pPr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-1368215953"/>
                  <w:placeholder>
                    <w:docPart w:val="43F9A9936864429ABA56CD43C0DC6B38"/>
                  </w:placeholder>
                  <w15:color w:val="C0C0C0"/>
                  <w15:repeatingSectionItem/>
                </w:sdtPr>
                <w:sdtEndPr/>
                <w:sdtContent>
                  <w:p w14:paraId="5A84B2EE" w14:textId="7D98D0ED" w:rsidR="002C42BC" w:rsidRPr="00347AFD" w:rsidRDefault="00EF2569">
                    <w:pPr>
                      <w:pStyle w:val="Heading2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Danny Cantu</w:t>
                    </w:r>
                  </w:p>
                  <w:p w14:paraId="62D1B2B2" w14:textId="587602A8" w:rsidR="008651F6" w:rsidRPr="00347AFD" w:rsidRDefault="00EF2569" w:rsidP="006E3411">
                    <w:pPr>
                      <w:pStyle w:val="ResumeText"/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Student</w:t>
                    </w:r>
                    <w:r w:rsidR="00347AFD" w:rsidRPr="00347AFD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 manager, </w:t>
                    </w: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CU-OIT</w:t>
                    </w:r>
                    <w:r w:rsidR="006E3411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 </w:t>
                    </w:r>
                    <w:r w:rsidRPr="00EF2569">
                      <w:rPr>
                        <w:rFonts w:asciiTheme="majorHAnsi" w:hAnsiTheme="majorHAnsi"/>
                        <w:sz w:val="19"/>
                        <w:szCs w:val="19"/>
                      </w:rPr>
                      <w:t>303-735-4357</w:t>
                    </w:r>
                  </w:p>
                </w:sdtContent>
              </w:sdt>
              <w:sdt>
                <w:sdtPr>
                  <w:rPr>
                    <w:rFonts w:eastAsiaTheme="minorEastAsia"/>
                    <w:b/>
                    <w:bCs/>
                    <w:caps/>
                    <w:sz w:val="19"/>
                    <w:szCs w:val="19"/>
                  </w:rPr>
                  <w:id w:val="-422104558"/>
                  <w:placeholder>
                    <w:docPart w:val="869686E21AC24269B550E4AB682E4F10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12A54AE2" w14:textId="77777777" w:rsidR="008651F6" w:rsidRDefault="008651F6" w:rsidP="006E3411">
                    <w:pPr>
                      <w:pStyle w:val="ResumeText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19"/>
                        <w:szCs w:val="19"/>
                        <w14:ligatures w14:val="standardContextual"/>
                      </w:rPr>
                    </w:pPr>
                    <w:r w:rsidRPr="008651F6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19"/>
                        <w:szCs w:val="19"/>
                        <w14:ligatures w14:val="standardContextual"/>
                      </w:rPr>
                      <w:t>Tom Klenow</w:t>
                    </w:r>
                  </w:p>
                  <w:p w14:paraId="5A84B2EF" w14:textId="293B9A04" w:rsidR="002C42BC" w:rsidRPr="00347AFD" w:rsidRDefault="00671A6F" w:rsidP="006E3411">
                    <w:pPr>
                      <w:pStyle w:val="ResumeText"/>
                      <w:rPr>
                        <w:rFonts w:asciiTheme="majorHAnsi" w:hAnsiTheme="majorHAnsi"/>
                        <w:sz w:val="19"/>
                        <w:szCs w:val="19"/>
                      </w:rPr>
                    </w:pPr>
                    <w:r>
                      <w:rPr>
                        <w:rFonts w:asciiTheme="majorHAnsi" w:hAnsiTheme="majorHAnsi"/>
                        <w:sz w:val="19"/>
                        <w:szCs w:val="19"/>
                      </w:rPr>
                      <w:t>A/V</w:t>
                    </w:r>
                    <w:r w:rsidR="008651F6" w:rsidRPr="00347AFD">
                      <w:rPr>
                        <w:rFonts w:asciiTheme="majorHAnsi" w:hAnsiTheme="majorHAnsi"/>
                        <w:sz w:val="19"/>
                        <w:szCs w:val="19"/>
                      </w:rPr>
                      <w:t xml:space="preserve"> manager, </w:t>
                    </w:r>
                    <w:r w:rsidR="008651F6">
                      <w:rPr>
                        <w:rFonts w:asciiTheme="majorHAnsi" w:hAnsiTheme="majorHAnsi"/>
                        <w:sz w:val="19"/>
                        <w:szCs w:val="19"/>
                      </w:rPr>
                      <w:t>CU-UMC 303-492</w:t>
                    </w:r>
                    <w:r w:rsidR="008651F6" w:rsidRPr="00EF2569">
                      <w:rPr>
                        <w:rFonts w:asciiTheme="majorHAnsi" w:hAnsiTheme="majorHAnsi"/>
                        <w:sz w:val="19"/>
                        <w:szCs w:val="19"/>
                      </w:rPr>
                      <w:t>-</w:t>
                    </w:r>
                    <w:r w:rsidR="008651F6">
                      <w:rPr>
                        <w:rFonts w:asciiTheme="majorHAnsi" w:hAnsiTheme="majorHAnsi"/>
                        <w:sz w:val="19"/>
                        <w:szCs w:val="19"/>
                      </w:rPr>
                      <w:t>6706</w:t>
                    </w:r>
                  </w:p>
                </w:sdtContent>
              </w:sdt>
            </w:sdtContent>
          </w:sdt>
        </w:tc>
      </w:tr>
    </w:tbl>
    <w:p w14:paraId="5A84B2F1" w14:textId="77777777" w:rsidR="002C42BC" w:rsidRPr="00347AFD" w:rsidRDefault="002C42BC" w:rsidP="00CB1F23">
      <w:pPr>
        <w:rPr>
          <w:rFonts w:asciiTheme="majorHAnsi" w:hAnsiTheme="majorHAnsi"/>
          <w:sz w:val="19"/>
          <w:szCs w:val="19"/>
        </w:rPr>
      </w:pPr>
    </w:p>
    <w:sectPr w:rsidR="002C42BC" w:rsidRPr="00347AFD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A5A8C" w14:textId="77777777" w:rsidR="00BD2D35" w:rsidRDefault="00BD2D35">
      <w:pPr>
        <w:spacing w:before="0" w:after="0" w:line="240" w:lineRule="auto"/>
      </w:pPr>
      <w:r>
        <w:separator/>
      </w:r>
    </w:p>
  </w:endnote>
  <w:endnote w:type="continuationSeparator" w:id="0">
    <w:p w14:paraId="0E40CEF8" w14:textId="77777777" w:rsidR="00BD2D35" w:rsidRDefault="00BD2D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4B2F6" w14:textId="07824459"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B596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D2C24" w14:textId="77777777" w:rsidR="00BD2D35" w:rsidRDefault="00BD2D35">
      <w:pPr>
        <w:spacing w:before="0" w:after="0" w:line="240" w:lineRule="auto"/>
      </w:pPr>
      <w:r>
        <w:separator/>
      </w:r>
    </w:p>
  </w:footnote>
  <w:footnote w:type="continuationSeparator" w:id="0">
    <w:p w14:paraId="388FEBA8" w14:textId="77777777" w:rsidR="00BD2D35" w:rsidRDefault="00BD2D3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BF8"/>
    <w:multiLevelType w:val="hybridMultilevel"/>
    <w:tmpl w:val="E9AE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80487"/>
    <w:multiLevelType w:val="multilevel"/>
    <w:tmpl w:val="CE8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DA3A93"/>
    <w:multiLevelType w:val="hybridMultilevel"/>
    <w:tmpl w:val="D8466F64"/>
    <w:lvl w:ilvl="0" w:tplc="3C920ECA">
      <w:start w:val="970"/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4588B"/>
    <w:multiLevelType w:val="multilevel"/>
    <w:tmpl w:val="170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D4B0D"/>
    <w:multiLevelType w:val="hybridMultilevel"/>
    <w:tmpl w:val="CD2C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58DA"/>
    <w:multiLevelType w:val="multilevel"/>
    <w:tmpl w:val="B94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87DB7"/>
    <w:multiLevelType w:val="hybridMultilevel"/>
    <w:tmpl w:val="C89C8AB0"/>
    <w:lvl w:ilvl="0" w:tplc="DFDC7C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D480F"/>
    <w:multiLevelType w:val="multilevel"/>
    <w:tmpl w:val="653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68"/>
    <w:rsid w:val="00041160"/>
    <w:rsid w:val="000C5949"/>
    <w:rsid w:val="0017033B"/>
    <w:rsid w:val="001D08D7"/>
    <w:rsid w:val="00201AB0"/>
    <w:rsid w:val="00237C7C"/>
    <w:rsid w:val="00287444"/>
    <w:rsid w:val="002C42BC"/>
    <w:rsid w:val="00307BCE"/>
    <w:rsid w:val="00316A67"/>
    <w:rsid w:val="00317900"/>
    <w:rsid w:val="00347AFD"/>
    <w:rsid w:val="003B5963"/>
    <w:rsid w:val="00414819"/>
    <w:rsid w:val="0044143B"/>
    <w:rsid w:val="004F7A2D"/>
    <w:rsid w:val="00516F81"/>
    <w:rsid w:val="00550F5A"/>
    <w:rsid w:val="00615D87"/>
    <w:rsid w:val="00671A6F"/>
    <w:rsid w:val="00683847"/>
    <w:rsid w:val="006A7923"/>
    <w:rsid w:val="006C3A32"/>
    <w:rsid w:val="006E3411"/>
    <w:rsid w:val="007E600D"/>
    <w:rsid w:val="0082309C"/>
    <w:rsid w:val="00857A3C"/>
    <w:rsid w:val="008651F6"/>
    <w:rsid w:val="008D6A16"/>
    <w:rsid w:val="00915CB7"/>
    <w:rsid w:val="00920673"/>
    <w:rsid w:val="00950B8B"/>
    <w:rsid w:val="009876B1"/>
    <w:rsid w:val="00BD2D35"/>
    <w:rsid w:val="00BD6AE7"/>
    <w:rsid w:val="00C018CC"/>
    <w:rsid w:val="00C953A8"/>
    <w:rsid w:val="00CB1F23"/>
    <w:rsid w:val="00CB7B9E"/>
    <w:rsid w:val="00CD2468"/>
    <w:rsid w:val="00CF3CAF"/>
    <w:rsid w:val="00D72F8D"/>
    <w:rsid w:val="00D9532E"/>
    <w:rsid w:val="00DF7509"/>
    <w:rsid w:val="00E04AF6"/>
    <w:rsid w:val="00E4297F"/>
    <w:rsid w:val="00EF2569"/>
    <w:rsid w:val="00F00017"/>
    <w:rsid w:val="00F12CA7"/>
    <w:rsid w:val="00F23829"/>
    <w:rsid w:val="00FA678E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4B2B1"/>
  <w15:chartTrackingRefBased/>
  <w15:docId w15:val="{9488B538-B3B0-43CC-806E-55402DD0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287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41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411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BC0BEEB51848A7BC13C31BF0955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88CC3-226D-4452-A685-E73529565616}"/>
      </w:docPartPr>
      <w:docPartBody>
        <w:p w:rsidR="00764B9E" w:rsidRDefault="006D4BB2">
          <w:pPr>
            <w:pStyle w:val="B8BC0BEEB51848A7BC13C31BF0955ABD"/>
          </w:pPr>
          <w:r>
            <w:t>[City, ST ZIP Code]</w:t>
          </w:r>
        </w:p>
      </w:docPartBody>
    </w:docPart>
    <w:docPart>
      <w:docPartPr>
        <w:name w:val="C92B213E470241D6A022281EDD33A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315C1-1D26-4303-B9C7-287F3F1F8C41}"/>
      </w:docPartPr>
      <w:docPartBody>
        <w:p w:rsidR="00764B9E" w:rsidRDefault="006D4BB2">
          <w:pPr>
            <w:pStyle w:val="C92B213E470241D6A022281EDD33ACD6"/>
          </w:pPr>
          <w:r>
            <w:t>[Telephone]</w:t>
          </w:r>
        </w:p>
      </w:docPartBody>
    </w:docPart>
    <w:docPart>
      <w:docPartPr>
        <w:name w:val="3F7B583CB8C94860A8CA4C57630E2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C69F3-9DE9-4B89-B419-BA2D8DF927ED}"/>
      </w:docPartPr>
      <w:docPartBody>
        <w:p w:rsidR="00764B9E" w:rsidRDefault="006D4BB2">
          <w:pPr>
            <w:pStyle w:val="3F7B583CB8C94860A8CA4C57630E245F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11B53DCE738041D599FB6D120591A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5A4AA-9D33-4C19-B62B-8177FD9040AE}"/>
      </w:docPartPr>
      <w:docPartBody>
        <w:p w:rsidR="00764B9E" w:rsidRDefault="006D4BB2">
          <w:pPr>
            <w:pStyle w:val="11B53DCE738041D599FB6D120591ABEE"/>
          </w:pPr>
          <w:r>
            <w:t>[Your Name]</w:t>
          </w:r>
        </w:p>
      </w:docPartBody>
    </w:docPart>
    <w:docPart>
      <w:docPartPr>
        <w:name w:val="43F9A9936864429ABA56CD43C0DC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2FDAE-B2BE-4FBB-BAD9-DBBD09AFA738}"/>
      </w:docPartPr>
      <w:docPartBody>
        <w:p w:rsidR="00764B9E" w:rsidRDefault="006D4BB2">
          <w:pPr>
            <w:pStyle w:val="43F9A9936864429ABA56CD43C0DC6B3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BDA7DDA6974627BE2D114F9785C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A08FE-D8B4-4E73-A1A0-188A0E445795}"/>
      </w:docPartPr>
      <w:docPartBody>
        <w:p w:rsidR="00764B9E" w:rsidRDefault="00362ED6" w:rsidP="00362ED6">
          <w:pPr>
            <w:pStyle w:val="B7BDA7DDA6974627BE2D114F9785CD4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028FC52856419E968E4BCE3470D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C32C-0E27-4FB8-B862-0C10EBCED096}"/>
      </w:docPartPr>
      <w:docPartBody>
        <w:p w:rsidR="000C4036" w:rsidRDefault="000E2162" w:rsidP="000E2162">
          <w:pPr>
            <w:pStyle w:val="AA028FC52856419E968E4BCE3470D04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9915237309647F796169091AA3EA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22661-77A9-4A0A-9096-FDBEA60821CA}"/>
      </w:docPartPr>
      <w:docPartBody>
        <w:p w:rsidR="000C4036" w:rsidRDefault="000E2162" w:rsidP="000E2162">
          <w:pPr>
            <w:pStyle w:val="79915237309647F796169091AA3EAB7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F96E58A84B4DBDACEE3F831A8C4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5DAD1-946A-4BDE-A920-97CC590E2C27}"/>
      </w:docPartPr>
      <w:docPartBody>
        <w:p w:rsidR="0079137D" w:rsidRDefault="000C4036" w:rsidP="000C4036">
          <w:pPr>
            <w:pStyle w:val="A2F96E58A84B4DBDACEE3F831A8C431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C07AEEC68D64CC9A2BD19900BEC4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6F71A-1167-47E9-8261-079A03089C62}"/>
      </w:docPartPr>
      <w:docPartBody>
        <w:p w:rsidR="00B76709" w:rsidRDefault="0079137D" w:rsidP="0079137D">
          <w:pPr>
            <w:pStyle w:val="0C07AEEC68D64CC9A2BD19900BEC48D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9686E21AC24269B550E4AB682E4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0691A-F78C-44D0-A335-D51E5431C78B}"/>
      </w:docPartPr>
      <w:docPartBody>
        <w:p w:rsidR="004E72B5" w:rsidRDefault="00B76709" w:rsidP="00B76709">
          <w:pPr>
            <w:pStyle w:val="869686E21AC24269B550E4AB682E4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D6"/>
    <w:rsid w:val="000C4036"/>
    <w:rsid w:val="000E2162"/>
    <w:rsid w:val="00197660"/>
    <w:rsid w:val="0023366F"/>
    <w:rsid w:val="00362ED6"/>
    <w:rsid w:val="004D47FB"/>
    <w:rsid w:val="004E72B5"/>
    <w:rsid w:val="004F1E4A"/>
    <w:rsid w:val="00681678"/>
    <w:rsid w:val="006D4BB2"/>
    <w:rsid w:val="00764B9E"/>
    <w:rsid w:val="0079137D"/>
    <w:rsid w:val="00862E1F"/>
    <w:rsid w:val="008C7454"/>
    <w:rsid w:val="009944E4"/>
    <w:rsid w:val="00B76709"/>
    <w:rsid w:val="00BD3FC1"/>
    <w:rsid w:val="00E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E92C8524E1407ABCF8C35F9F40CA2B">
    <w:name w:val="C1E92C8524E1407ABCF8C35F9F40CA2B"/>
  </w:style>
  <w:style w:type="paragraph" w:customStyle="1" w:styleId="B8BC0BEEB51848A7BC13C31BF0955ABD">
    <w:name w:val="B8BC0BEEB51848A7BC13C31BF0955ABD"/>
  </w:style>
  <w:style w:type="paragraph" w:customStyle="1" w:styleId="C92B213E470241D6A022281EDD33ACD6">
    <w:name w:val="C92B213E470241D6A022281EDD33ACD6"/>
  </w:style>
  <w:style w:type="paragraph" w:customStyle="1" w:styleId="FCB3C0CC9B3F4A8B8DC8CF78D0F7ABD1">
    <w:name w:val="FCB3C0CC9B3F4A8B8DC8CF78D0F7ABD1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3F7B583CB8C94860A8CA4C57630E245F">
    <w:name w:val="3F7B583CB8C94860A8CA4C57630E245F"/>
  </w:style>
  <w:style w:type="paragraph" w:customStyle="1" w:styleId="11B53DCE738041D599FB6D120591ABEE">
    <w:name w:val="11B53DCE738041D599FB6D120591ABEE"/>
  </w:style>
  <w:style w:type="paragraph" w:customStyle="1" w:styleId="7ACB782498D14CB7B5C5AC4072EB1BE4">
    <w:name w:val="7ACB782498D14CB7B5C5AC4072EB1BE4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9FFCBD87C0BE44E5B6B6A2D4DE7F2A40">
    <w:name w:val="9FFCBD87C0BE44E5B6B6A2D4DE7F2A40"/>
  </w:style>
  <w:style w:type="character" w:styleId="PlaceholderText">
    <w:name w:val="Placeholder Text"/>
    <w:basedOn w:val="DefaultParagraphFont"/>
    <w:uiPriority w:val="99"/>
    <w:semiHidden/>
    <w:rsid w:val="00B76709"/>
    <w:rPr>
      <w:color w:val="808080"/>
    </w:rPr>
  </w:style>
  <w:style w:type="paragraph" w:customStyle="1" w:styleId="43F9A9936864429ABA56CD43C0DC6B38">
    <w:name w:val="43F9A9936864429ABA56CD43C0DC6B38"/>
  </w:style>
  <w:style w:type="paragraph" w:customStyle="1" w:styleId="B4B9E69CEFD44567843B1E5DA75A16E8">
    <w:name w:val="B4B9E69CEFD44567843B1E5DA75A16E8"/>
  </w:style>
  <w:style w:type="paragraph" w:customStyle="1" w:styleId="2D8C1F6AEA7C41F2AC5F1D27F1C75B50">
    <w:name w:val="2D8C1F6AEA7C41F2AC5F1D27F1C75B50"/>
  </w:style>
  <w:style w:type="paragraph" w:customStyle="1" w:styleId="196B798123144C9AA73E900358B2339A">
    <w:name w:val="196B798123144C9AA73E900358B2339A"/>
  </w:style>
  <w:style w:type="paragraph" w:customStyle="1" w:styleId="E71B109FF3EC498D85FDE28A98F2239B">
    <w:name w:val="E71B109FF3EC498D85FDE28A98F2239B"/>
  </w:style>
  <w:style w:type="paragraph" w:customStyle="1" w:styleId="ACD8C53B1FD84970B8F3613820E59F72">
    <w:name w:val="ACD8C53B1FD84970B8F3613820E59F72"/>
  </w:style>
  <w:style w:type="paragraph" w:customStyle="1" w:styleId="C21DA8A596B74586876FCEDE600BB61D">
    <w:name w:val="C21DA8A596B74586876FCEDE600BB61D"/>
  </w:style>
  <w:style w:type="paragraph" w:customStyle="1" w:styleId="87035D50355A4114B5508C45C157F929">
    <w:name w:val="87035D50355A4114B5508C45C157F929"/>
  </w:style>
  <w:style w:type="paragraph" w:customStyle="1" w:styleId="47741B2AC8CB470799AA1AEA3ADB0C93">
    <w:name w:val="47741B2AC8CB470799AA1AEA3ADB0C93"/>
  </w:style>
  <w:style w:type="paragraph" w:customStyle="1" w:styleId="464A3D4E4C954B56917B71BDBAAD9A65">
    <w:name w:val="464A3D4E4C954B56917B71BDBAAD9A65"/>
  </w:style>
  <w:style w:type="paragraph" w:customStyle="1" w:styleId="0657203B36EC4FFCA1AEBF11513E6C57">
    <w:name w:val="0657203B36EC4FFCA1AEBF11513E6C57"/>
  </w:style>
  <w:style w:type="paragraph" w:customStyle="1" w:styleId="B7BDA7DDA6974627BE2D114F9785CD4F">
    <w:name w:val="B7BDA7DDA6974627BE2D114F9785CD4F"/>
    <w:rsid w:val="00362ED6"/>
  </w:style>
  <w:style w:type="paragraph" w:customStyle="1" w:styleId="AEFD95518E00490F8D4C3A32BCD76DA9">
    <w:name w:val="AEFD95518E00490F8D4C3A32BCD76DA9"/>
    <w:rsid w:val="00362ED6"/>
  </w:style>
  <w:style w:type="paragraph" w:customStyle="1" w:styleId="AA028FC52856419E968E4BCE3470D04E">
    <w:name w:val="AA028FC52856419E968E4BCE3470D04E"/>
    <w:rsid w:val="000E2162"/>
  </w:style>
  <w:style w:type="paragraph" w:customStyle="1" w:styleId="3608D640599F450E8A9E35E991606660">
    <w:name w:val="3608D640599F450E8A9E35E991606660"/>
    <w:rsid w:val="000E2162"/>
  </w:style>
  <w:style w:type="paragraph" w:customStyle="1" w:styleId="E50DEEAD2936481284A2D57ED671B7A8">
    <w:name w:val="E50DEEAD2936481284A2D57ED671B7A8"/>
    <w:rsid w:val="000E2162"/>
  </w:style>
  <w:style w:type="paragraph" w:customStyle="1" w:styleId="79915237309647F796169091AA3EAB76">
    <w:name w:val="79915237309647F796169091AA3EAB76"/>
    <w:rsid w:val="000E2162"/>
  </w:style>
  <w:style w:type="paragraph" w:customStyle="1" w:styleId="306273F849D04A3FBE904FB6B5143635">
    <w:name w:val="306273F849D04A3FBE904FB6B5143635"/>
    <w:rsid w:val="000E2162"/>
  </w:style>
  <w:style w:type="paragraph" w:customStyle="1" w:styleId="F31D7B5650AA4697A4952657A3E44273">
    <w:name w:val="F31D7B5650AA4697A4952657A3E44273"/>
    <w:rsid w:val="000E2162"/>
  </w:style>
  <w:style w:type="paragraph" w:customStyle="1" w:styleId="A2F96E58A84B4DBDACEE3F831A8C4311">
    <w:name w:val="A2F96E58A84B4DBDACEE3F831A8C4311"/>
    <w:rsid w:val="000C4036"/>
  </w:style>
  <w:style w:type="paragraph" w:customStyle="1" w:styleId="0C07AEEC68D64CC9A2BD19900BEC48DF">
    <w:name w:val="0C07AEEC68D64CC9A2BD19900BEC48DF"/>
    <w:rsid w:val="0079137D"/>
  </w:style>
  <w:style w:type="paragraph" w:customStyle="1" w:styleId="869686E21AC24269B550E4AB682E4F10">
    <w:name w:val="869686E21AC24269B550E4AB682E4F10"/>
    <w:rsid w:val="00B76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3365 Chisholm Trail</CompanyAddress>
  <CompanyPhone>303)-269-1354</CompanyPhone>
  <CompanyFax/>
  <CompanyEmail>Chso5197@colorado.edu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0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Soto ✌</dc:creator>
  <cp:keywords/>
  <cp:lastModifiedBy>Christian Soto</cp:lastModifiedBy>
  <cp:revision>2</cp:revision>
  <cp:lastPrinted>2014-08-17T20:13:00Z</cp:lastPrinted>
  <dcterms:created xsi:type="dcterms:W3CDTF">2017-08-04T12:13:00Z</dcterms:created>
  <dcterms:modified xsi:type="dcterms:W3CDTF">2017-08-04T12:13:00Z</dcterms:modified>
  <cp:category>Boulder, 80301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